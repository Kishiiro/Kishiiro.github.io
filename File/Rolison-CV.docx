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924265653"/>
        <w:placeholder>
          <w:docPart w:val="8BFF31783AB742CBA61BBEA5635E7F04"/>
        </w:placeholder>
        <w:docPartList>
          <w:docPartGallery w:val="Quick Parts"/>
          <w:docPartCategory w:val=" Resume Name"/>
        </w:docPartList>
      </w:sdtPr>
      <w:sdtContent>
        <w:p w14:paraId="3AC2E7EB" w14:textId="244837E0" w:rsidR="00BA3D80" w:rsidRPr="00961C65" w:rsidRDefault="00000000">
          <w:sdt>
            <w:sdtPr>
              <w:id w:val="1404875842"/>
              <w:placeholder>
                <w:docPart w:val="95C646846C5342F98A5D14C71F72294A"/>
              </w:placeholder>
              <w:date w:fullDate="2020-02-27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6D6419">
                <w:t>2/27/2020</w:t>
              </w:r>
            </w:sdtContent>
          </w:sdt>
          <w:r w:rsidR="002529A4" w:rsidRPr="00961C65">
            <w:rPr>
              <w:noProof/>
            </w:rPr>
            <w:t xml:space="preserve"> </w:t>
          </w:r>
        </w:p>
        <w:p w14:paraId="6247F431" w14:textId="5685C151" w:rsidR="00BA3D80" w:rsidRPr="00961C65" w:rsidRDefault="00000000">
          <w:pPr>
            <w:pStyle w:val="PersonalName"/>
            <w:rPr>
              <w:color w:val="auto"/>
            </w:rPr>
          </w:pPr>
          <w:sdt>
            <w:sdtPr>
              <w:rPr>
                <w:color w:val="auto"/>
              </w:rPr>
              <w:alias w:val="Author"/>
              <w:tag w:val=""/>
              <w:id w:val="1823003119"/>
              <w:placeholder>
                <w:docPart w:val="98B6CDBFF7BA4B27B436DEE645269EF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961C65" w:rsidRPr="00961C65">
                <w:rPr>
                  <w:color w:val="auto"/>
                </w:rPr>
                <w:t>Rolison D. Makilan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159F5A2CE9394812AC657FBC01D7D45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7D6FE320" w14:textId="08E42031" w:rsidR="00BA3D80" w:rsidRPr="00961C65" w:rsidRDefault="00E03CC0">
              <w:pPr>
                <w:pStyle w:val="Phone"/>
              </w:pPr>
              <w:r>
                <w:t>Phone no.:</w:t>
              </w:r>
              <w:r w:rsidR="00EB7813">
                <w:t xml:space="preserve">Null </w:t>
              </w:r>
            </w:p>
          </w:sdtContent>
        </w:sdt>
        <w:p w14:paraId="48692EF9" w14:textId="77777777" w:rsidR="00BA3D80" w:rsidRPr="00961C65" w:rsidRDefault="00BA3D80">
          <w:pPr>
            <w:pStyle w:val="PersonalName"/>
            <w:rPr>
              <w:color w:val="auto"/>
            </w:rPr>
          </w:pPr>
        </w:p>
        <w:sdt>
          <w:sdtPr>
            <w:alias w:val="E-mail Address"/>
            <w:tag w:val=""/>
            <w:id w:val="527535243"/>
            <w:placeholder>
              <w:docPart w:val="1D1653E081DD4BF99B885ECE8D7D6FD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063BD31D" w14:textId="78A5291D" w:rsidR="00BA3D80" w:rsidRPr="00961C65" w:rsidRDefault="006D6419">
              <w:pPr>
                <w:pStyle w:val="SenderAddress"/>
              </w:pPr>
              <w:r>
                <w:t xml:space="preserve">Email: </w:t>
              </w:r>
              <w:r w:rsidR="00961C65" w:rsidRPr="00961C65">
                <w:t>isonmakilan@gmail.com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3AD0BD149C5C49EB9E5FC521AFDD31A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401EAC0B" w14:textId="322363B9" w:rsidR="00BA3D80" w:rsidRPr="00961C65" w:rsidRDefault="006D6419">
              <w:pPr>
                <w:pStyle w:val="SenderAddress"/>
              </w:pPr>
              <w:r>
                <w:t xml:space="preserve">Address: </w:t>
              </w:r>
              <w:r w:rsidR="00EB7813">
                <w:t>Null</w:t>
              </w:r>
            </w:p>
          </w:sdtContent>
        </w:sdt>
        <w:p w14:paraId="73BAF7C9" w14:textId="5F0CC5A2" w:rsidR="00BA3D80" w:rsidRPr="00961C65" w:rsidRDefault="006D6419">
          <w:pPr>
            <w:pStyle w:val="SenderAddress"/>
          </w:pPr>
          <w:r>
            <w:t>Date of Birth: 05/31/2000</w:t>
          </w:r>
        </w:p>
        <w:p w14:paraId="66C0D965" w14:textId="77777777" w:rsidR="00BA3D80" w:rsidRPr="00961C65" w:rsidRDefault="00000000"/>
      </w:sdtContent>
    </w:sdt>
    <w:p w14:paraId="0F60EFCE" w14:textId="77777777" w:rsidR="00BA3D80" w:rsidRPr="00961C65" w:rsidRDefault="002529A4">
      <w:pPr>
        <w:pStyle w:val="SectionHeading"/>
        <w:rPr>
          <w:color w:val="auto"/>
        </w:rPr>
      </w:pPr>
      <w:r w:rsidRPr="00961C65">
        <w:rPr>
          <w:color w:val="auto"/>
        </w:rPr>
        <w:t>Objectives</w:t>
      </w:r>
    </w:p>
    <w:p w14:paraId="14DC6BD5" w14:textId="747DAECD" w:rsidR="00BA3D80" w:rsidRPr="00961C65" w:rsidRDefault="00961C65" w:rsidP="00961C65">
      <w:r w:rsidRPr="00961C65">
        <w:t>To obtain employment with a company that offers a positive atmosphere to learn and implement new skills and technologies for the betterment of the organization at the same time pursue my studies to obtain a college degree.</w:t>
      </w:r>
      <w:r w:rsidRPr="00961C65">
        <w:cr/>
      </w:r>
    </w:p>
    <w:p w14:paraId="6721947B" w14:textId="0806C267" w:rsidR="00BA3D80" w:rsidRPr="006D6419" w:rsidRDefault="002529A4">
      <w:pPr>
        <w:pStyle w:val="SectionHeading"/>
        <w:rPr>
          <w:color w:val="auto"/>
        </w:rPr>
      </w:pPr>
      <w:r w:rsidRPr="006D6419">
        <w:rPr>
          <w:color w:val="auto"/>
        </w:rPr>
        <w:t>Education</w:t>
      </w:r>
    </w:p>
    <w:p w14:paraId="6FED7A2C" w14:textId="77777777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>Senior Highschool</w:t>
      </w:r>
    </w:p>
    <w:p w14:paraId="0C13F6B4" w14:textId="77777777" w:rsidR="006D6419" w:rsidRPr="006D6419" w:rsidRDefault="00961C65" w:rsidP="006D6419">
      <w:pPr>
        <w:pStyle w:val="Subsection"/>
        <w:rPr>
          <w:color w:val="auto"/>
        </w:rPr>
      </w:pPr>
      <w:r w:rsidRPr="006D6419">
        <w:rPr>
          <w:color w:val="auto"/>
        </w:rPr>
        <w:t>University of Cebu</w:t>
      </w:r>
    </w:p>
    <w:p w14:paraId="4D80F7CE" w14:textId="105AF274" w:rsidR="00BA3D80" w:rsidRPr="006D6419" w:rsidRDefault="00961C65" w:rsidP="006D6419">
      <w:pPr>
        <w:rPr>
          <w:rStyle w:val="IntenseEmphasis"/>
          <w:b w:val="0"/>
          <w:bCs w:val="0"/>
          <w:i w:val="0"/>
          <w:iCs w:val="0"/>
        </w:rPr>
      </w:pPr>
      <w:r w:rsidRPr="00961C65">
        <w:rPr>
          <w:b/>
          <w:bCs/>
          <w:i/>
          <w:iCs/>
        </w:rPr>
        <w:t>2018-2019</w:t>
      </w:r>
      <w:r w:rsidR="002529A4" w:rsidRPr="00961C65">
        <w:t xml:space="preserve">| </w:t>
      </w:r>
      <w:r w:rsidRPr="00961C65">
        <w:t>TVL-ICT</w:t>
      </w:r>
    </w:p>
    <w:p w14:paraId="6E27D74F" w14:textId="75EB3245" w:rsidR="00961C65" w:rsidRPr="00961C65" w:rsidRDefault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OJT</w:t>
      </w:r>
    </w:p>
    <w:p w14:paraId="67AF661C" w14:textId="3B1794DB" w:rsidR="00BA3D80" w:rsidRDefault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NCII Holder</w:t>
      </w:r>
    </w:p>
    <w:p w14:paraId="2108FAF7" w14:textId="7090A12E" w:rsidR="006D6419" w:rsidRDefault="006D6419" w:rsidP="006D6419">
      <w:pPr>
        <w:pStyle w:val="Subsection"/>
        <w:rPr>
          <w:color w:val="auto"/>
        </w:rPr>
      </w:pPr>
    </w:p>
    <w:p w14:paraId="77845E8A" w14:textId="712DA179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>Junior Highschool</w:t>
      </w:r>
    </w:p>
    <w:p w14:paraId="5218D98E" w14:textId="41D40E1E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 xml:space="preserve">Tisa 1 </w:t>
      </w:r>
      <w:r>
        <w:rPr>
          <w:color w:val="auto"/>
        </w:rPr>
        <w:t xml:space="preserve">Integrated National </w:t>
      </w:r>
      <w:r w:rsidRPr="006D6419">
        <w:rPr>
          <w:color w:val="auto"/>
        </w:rPr>
        <w:t>High School</w:t>
      </w:r>
    </w:p>
    <w:p w14:paraId="12B6583F" w14:textId="5DA98EEE" w:rsidR="006D6419" w:rsidRDefault="006D6419" w:rsidP="006D6419">
      <w:pPr>
        <w:pStyle w:val="SubsectionDate"/>
        <w:spacing w:after="0"/>
        <w:rPr>
          <w:b/>
          <w:bCs/>
          <w:i/>
          <w:iCs/>
        </w:rPr>
      </w:pPr>
      <w:r w:rsidRPr="00961C65">
        <w:rPr>
          <w:b/>
          <w:bCs/>
          <w:i/>
          <w:iCs/>
        </w:rPr>
        <w:t>201</w:t>
      </w:r>
      <w:r>
        <w:rPr>
          <w:b/>
          <w:bCs/>
          <w:i/>
          <w:iCs/>
        </w:rPr>
        <w:t>6</w:t>
      </w:r>
      <w:r w:rsidRPr="00961C65">
        <w:rPr>
          <w:b/>
          <w:bCs/>
          <w:i/>
          <w:iCs/>
        </w:rPr>
        <w:t>-201</w:t>
      </w:r>
      <w:r>
        <w:rPr>
          <w:b/>
          <w:bCs/>
          <w:i/>
          <w:iCs/>
        </w:rPr>
        <w:t>7</w:t>
      </w:r>
    </w:p>
    <w:p w14:paraId="4CDD265D" w14:textId="77777777" w:rsidR="00E03CC0" w:rsidRDefault="00E03CC0" w:rsidP="006D6419">
      <w:pPr>
        <w:pStyle w:val="SubsectionDate"/>
        <w:spacing w:after="0"/>
        <w:rPr>
          <w:b/>
          <w:bCs/>
          <w:i/>
          <w:iCs/>
        </w:rPr>
      </w:pPr>
    </w:p>
    <w:p w14:paraId="46B45128" w14:textId="283759DA" w:rsidR="006D6419" w:rsidRPr="006D6419" w:rsidRDefault="006D6419" w:rsidP="006D6419">
      <w:pPr>
        <w:pStyle w:val="Subsection"/>
        <w:rPr>
          <w:color w:val="auto"/>
        </w:rPr>
      </w:pPr>
      <w:r>
        <w:rPr>
          <w:color w:val="auto"/>
        </w:rPr>
        <w:t>Elementary</w:t>
      </w:r>
    </w:p>
    <w:p w14:paraId="0E9A4E37" w14:textId="116B94DF" w:rsidR="006D6419" w:rsidRPr="006D6419" w:rsidRDefault="006D6419" w:rsidP="006D6419">
      <w:pPr>
        <w:pStyle w:val="Subsection"/>
        <w:rPr>
          <w:color w:val="auto"/>
        </w:rPr>
      </w:pPr>
      <w:r w:rsidRPr="006D6419">
        <w:rPr>
          <w:color w:val="auto"/>
        </w:rPr>
        <w:t xml:space="preserve">Tisa </w:t>
      </w:r>
      <w:r>
        <w:rPr>
          <w:color w:val="auto"/>
        </w:rPr>
        <w:t>2</w:t>
      </w:r>
      <w:r w:rsidRPr="006D6419">
        <w:rPr>
          <w:color w:val="auto"/>
        </w:rPr>
        <w:t xml:space="preserve"> Elementary School</w:t>
      </w:r>
    </w:p>
    <w:p w14:paraId="28A7C16E" w14:textId="557CD872" w:rsidR="006D6419" w:rsidRPr="006D6419" w:rsidRDefault="006D6419" w:rsidP="006D6419">
      <w:pPr>
        <w:pStyle w:val="SubsectionDate"/>
        <w:spacing w:after="0"/>
        <w:rPr>
          <w:b/>
          <w:bCs/>
          <w:i/>
          <w:iCs/>
        </w:rPr>
      </w:pPr>
      <w:r w:rsidRPr="00961C65">
        <w:rPr>
          <w:b/>
          <w:bCs/>
          <w:i/>
          <w:iCs/>
        </w:rPr>
        <w:t>201</w:t>
      </w:r>
      <w:r>
        <w:rPr>
          <w:b/>
          <w:bCs/>
          <w:i/>
          <w:iCs/>
        </w:rPr>
        <w:t>2</w:t>
      </w:r>
      <w:r w:rsidRPr="00961C65">
        <w:rPr>
          <w:b/>
          <w:bCs/>
          <w:i/>
          <w:iCs/>
        </w:rPr>
        <w:t>-201</w:t>
      </w:r>
      <w:r>
        <w:rPr>
          <w:b/>
          <w:bCs/>
          <w:i/>
          <w:iCs/>
        </w:rPr>
        <w:t>3</w:t>
      </w:r>
    </w:p>
    <w:p w14:paraId="437C3F07" w14:textId="77777777" w:rsidR="00961C65" w:rsidRPr="00961C65" w:rsidRDefault="00961C65">
      <w:pPr>
        <w:pStyle w:val="SectionHeading"/>
        <w:rPr>
          <w:color w:val="auto"/>
        </w:rPr>
      </w:pPr>
      <w:r w:rsidRPr="00961C65">
        <w:rPr>
          <w:color w:val="auto"/>
        </w:rPr>
        <w:t>Additional Skills</w:t>
      </w:r>
    </w:p>
    <w:p w14:paraId="7CBE1AB7" w14:textId="545D585F" w:rsidR="00BA3D80" w:rsidRPr="00961C65" w:rsidRDefault="00961C65" w:rsidP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Computer and Tech Savvy</w:t>
      </w:r>
    </w:p>
    <w:p w14:paraId="1C14048A" w14:textId="73C02CA2" w:rsidR="00961C65" w:rsidRPr="00961C65" w:rsidRDefault="00961C65" w:rsidP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Good communication in both written and oral</w:t>
      </w:r>
    </w:p>
    <w:p w14:paraId="2E7D44EE" w14:textId="40D712AD" w:rsidR="00961C65" w:rsidRDefault="00961C65" w:rsidP="00961C65">
      <w:pPr>
        <w:pStyle w:val="ListParagraph"/>
        <w:numPr>
          <w:ilvl w:val="0"/>
          <w:numId w:val="4"/>
        </w:numPr>
        <w:spacing w:after="0"/>
        <w:ind w:left="288" w:hanging="288"/>
        <w:rPr>
          <w:color w:val="auto"/>
        </w:rPr>
      </w:pPr>
      <w:r w:rsidRPr="00961C65">
        <w:rPr>
          <w:color w:val="auto"/>
        </w:rPr>
        <w:t>Web and Technology knowledge</w:t>
      </w:r>
    </w:p>
    <w:p w14:paraId="15F457CF" w14:textId="0FF31B1E" w:rsidR="00961C65" w:rsidRDefault="00961C65" w:rsidP="00961C65">
      <w:pPr>
        <w:spacing w:after="0"/>
      </w:pPr>
    </w:p>
    <w:p w14:paraId="7C640AA9" w14:textId="79A4EE3D" w:rsidR="00961C65" w:rsidRDefault="00961C65" w:rsidP="00961C65">
      <w:pPr>
        <w:spacing w:after="0"/>
      </w:pPr>
      <w:r>
        <w:t>Character Reference:</w:t>
      </w:r>
    </w:p>
    <w:p w14:paraId="4754A48D" w14:textId="19095A5E" w:rsidR="00961C65" w:rsidRPr="006D6419" w:rsidRDefault="006D6419" w:rsidP="00961C65">
      <w:pPr>
        <w:spacing w:after="0"/>
      </w:pPr>
      <w:r>
        <w:t>Unavailable</w:t>
      </w:r>
    </w:p>
    <w:sectPr w:rsidR="00961C65" w:rsidRPr="006D6419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3854A" w14:textId="77777777" w:rsidR="00996C3C" w:rsidRDefault="00996C3C">
      <w:pPr>
        <w:spacing w:after="0" w:line="240" w:lineRule="auto"/>
      </w:pPr>
      <w:r>
        <w:separator/>
      </w:r>
    </w:p>
  </w:endnote>
  <w:endnote w:type="continuationSeparator" w:id="0">
    <w:p w14:paraId="710B0EEF" w14:textId="77777777" w:rsidR="00996C3C" w:rsidRDefault="0099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A9D0" w14:textId="77777777" w:rsidR="00BA3D80" w:rsidRDefault="002529A4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593D890" wp14:editId="23E7E63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57DE35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593D890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KrPPwY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14:paraId="0657DE35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27817B7" wp14:editId="2432766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96489B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27817B7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" fillcolor="#a9a57c [3204]" stroked="f" strokeweight="2pt">
              <v:textbox>
                <w:txbxContent>
                  <w:p w14:paraId="7C96489B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F48291" wp14:editId="4541BCE8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1E7318C" w14:textId="77777777" w:rsidR="00BA3D80" w:rsidRDefault="002529A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829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14:paraId="51E7318C" w14:textId="77777777" w:rsidR="00BA3D80" w:rsidRDefault="002529A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C01A" w14:textId="77777777" w:rsidR="00BA3D80" w:rsidRDefault="002529A4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5F8EE05" wp14:editId="39CFF23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260F46F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98BC486" wp14:editId="01FF50C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093147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98BC486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" fillcolor="#675e47 [3215]" stroked="f" strokeweight="2pt">
              <v:textbox>
                <w:txbxContent>
                  <w:p w14:paraId="0A093147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AC9AA32" wp14:editId="65930ED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DD05D9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AC9AA32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AJOTcu&#10;2gAAAAUBAAAPAAAAAAAAAAAAAAAAAGsEAABkcnMvZG93bnJldi54bWxQSwUGAAAAAAQABADzAAAA&#10;cgUAAAAA&#10;" fillcolor="#a9a57c [3204]" stroked="f" strokeweight="2pt">
              <v:textbox>
                <w:txbxContent>
                  <w:p w14:paraId="24DD05D9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AD344F" wp14:editId="70BC8B3F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FAA4CD7" w14:textId="77777777" w:rsidR="00BA3D80" w:rsidRDefault="002529A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AD344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0FAA4CD7" w14:textId="77777777" w:rsidR="00BA3D80" w:rsidRDefault="002529A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F7DA" w14:textId="77777777" w:rsidR="00996C3C" w:rsidRDefault="00996C3C">
      <w:pPr>
        <w:spacing w:after="0" w:line="240" w:lineRule="auto"/>
      </w:pPr>
      <w:r>
        <w:separator/>
      </w:r>
    </w:p>
  </w:footnote>
  <w:footnote w:type="continuationSeparator" w:id="0">
    <w:p w14:paraId="69CEE734" w14:textId="77777777" w:rsidR="00996C3C" w:rsidRDefault="00996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D145" w14:textId="77777777" w:rsidR="00BA3D80" w:rsidRDefault="002529A4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190F7C7" wp14:editId="517E633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6E69947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B1DBBF" wp14:editId="5A481E41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73B613" w14:textId="77777777" w:rsidR="00BA3D80" w:rsidRDefault="002529A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8B1DBB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VyvSgp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p w14:paraId="5F73B613" w14:textId="77777777" w:rsidR="00BA3D80" w:rsidRDefault="002529A4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BBD84CC" wp14:editId="509C502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80DAB1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BBD84CC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Ccx29J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6D80DAB1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7BB3A3D" wp14:editId="04B602B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717F21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7BB3A3D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XCZHFBkCAACA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14:paraId="17717F21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F10A6" w14:textId="77777777" w:rsidR="00BA3D80" w:rsidRDefault="002529A4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C36D3D8" wp14:editId="2E69C4E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D763BE6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B4D8E5" wp14:editId="76F19B6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5E7752" w14:textId="77777777" w:rsidR="00BA3D80" w:rsidRDefault="00BA3D8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AB4D8E5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FtmDH4ZAgAAgA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14:paraId="625E7752" w14:textId="77777777" w:rsidR="00BA3D80" w:rsidRDefault="00BA3D8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E308C5" wp14:editId="79D445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3F0174" w14:textId="77777777" w:rsidR="00BA3D80" w:rsidRDefault="00BA3D8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DE308C5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14:paraId="763F0174" w14:textId="77777777" w:rsidR="00BA3D80" w:rsidRDefault="00BA3D8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956319">
    <w:abstractNumId w:val="4"/>
  </w:num>
  <w:num w:numId="2" w16cid:durableId="1585526477">
    <w:abstractNumId w:val="2"/>
  </w:num>
  <w:num w:numId="3" w16cid:durableId="298927437">
    <w:abstractNumId w:val="3"/>
  </w:num>
  <w:num w:numId="4" w16cid:durableId="1878665282">
    <w:abstractNumId w:val="1"/>
  </w:num>
  <w:num w:numId="5" w16cid:durableId="162234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65"/>
    <w:rsid w:val="002529A4"/>
    <w:rsid w:val="006D6419"/>
    <w:rsid w:val="00961C65"/>
    <w:rsid w:val="00996C3C"/>
    <w:rsid w:val="00BA3D80"/>
    <w:rsid w:val="00E03CC0"/>
    <w:rsid w:val="00EB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C597B"/>
  <w15:docId w15:val="{D7C8B57B-1FFD-46DC-B51C-9C91FAC4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SectionHeadingChar">
    <w:name w:val="Section Heading Char"/>
    <w:basedOn w:val="Heading1Char"/>
    <w:link w:val="SectionHeading"/>
    <w:rsid w:val="00961C65"/>
    <w:rPr>
      <w:rFonts w:asciiTheme="majorHAnsi" w:eastAsiaTheme="majorEastAsia" w:hAnsiTheme="majorHAnsi" w:cstheme="majorBidi"/>
      <w:b/>
      <w:bCs/>
      <w:color w:val="675E47" w:themeColor="text2"/>
      <w:sz w:val="24"/>
      <w:szCs w:val="28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F31783AB742CBA61BBEA5635E7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5472-1303-4AD2-8EF7-EC50509F4002}"/>
      </w:docPartPr>
      <w:docPartBody>
        <w:p w:rsidR="0091769E" w:rsidRDefault="00A512C5">
          <w:pPr>
            <w:pStyle w:val="8BFF31783AB742CBA61BBEA5635E7F0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5C646846C5342F98A5D14C71F722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2774C-A184-4256-A321-1B6AD3F53B83}"/>
      </w:docPartPr>
      <w:docPartBody>
        <w:p w:rsidR="0091769E" w:rsidRDefault="00A512C5">
          <w:pPr>
            <w:pStyle w:val="95C646846C5342F98A5D14C71F72294A"/>
          </w:pPr>
          <w:r>
            <w:t>[Type the date]</w:t>
          </w:r>
        </w:p>
      </w:docPartBody>
    </w:docPart>
    <w:docPart>
      <w:docPartPr>
        <w:name w:val="98B6CDBFF7BA4B27B436DEE645269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CE150-968F-432D-9909-369B30685249}"/>
      </w:docPartPr>
      <w:docPartBody>
        <w:p w:rsidR="0091769E" w:rsidRDefault="00A512C5">
          <w:pPr>
            <w:pStyle w:val="98B6CDBFF7BA4B27B436DEE645269EF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59F5A2CE9394812AC657FBC01D7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5B448-5993-4FFC-95F7-927AFE0A436F}"/>
      </w:docPartPr>
      <w:docPartBody>
        <w:p w:rsidR="0091769E" w:rsidRDefault="00A512C5">
          <w:pPr>
            <w:pStyle w:val="159F5A2CE9394812AC657FBC01D7D45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1D1653E081DD4BF99B885ECE8D7D6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A801-5725-4BDA-AABB-DC93FAAB8CA6}"/>
      </w:docPartPr>
      <w:docPartBody>
        <w:p w:rsidR="0091769E" w:rsidRDefault="00A512C5">
          <w:pPr>
            <w:pStyle w:val="1D1653E081DD4BF99B885ECE8D7D6FD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AD0BD149C5C49EB9E5FC521AFDD3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15CB8-EEAE-44F2-9E10-A26517F4CC85}"/>
      </w:docPartPr>
      <w:docPartBody>
        <w:p w:rsidR="0091769E" w:rsidRDefault="00A512C5">
          <w:pPr>
            <w:pStyle w:val="3AD0BD149C5C49EB9E5FC521AFDD31A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31"/>
    <w:rsid w:val="008C6A8C"/>
    <w:rsid w:val="0091769E"/>
    <w:rsid w:val="00A512C5"/>
    <w:rsid w:val="00C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BFF31783AB742CBA61BBEA5635E7F04">
    <w:name w:val="8BFF31783AB742CBA61BBEA5635E7F04"/>
  </w:style>
  <w:style w:type="paragraph" w:customStyle="1" w:styleId="95C646846C5342F98A5D14C71F72294A">
    <w:name w:val="95C646846C5342F98A5D14C71F72294A"/>
  </w:style>
  <w:style w:type="paragraph" w:customStyle="1" w:styleId="98B6CDBFF7BA4B27B436DEE645269EFE">
    <w:name w:val="98B6CDBFF7BA4B27B436DEE645269EFE"/>
  </w:style>
  <w:style w:type="paragraph" w:customStyle="1" w:styleId="159F5A2CE9394812AC657FBC01D7D451">
    <w:name w:val="159F5A2CE9394812AC657FBC01D7D451"/>
  </w:style>
  <w:style w:type="paragraph" w:customStyle="1" w:styleId="1D1653E081DD4BF99B885ECE8D7D6FD3">
    <w:name w:val="1D1653E081DD4BF99B885ECE8D7D6FD3"/>
  </w:style>
  <w:style w:type="paragraph" w:customStyle="1" w:styleId="3AD0BD149C5C49EB9E5FC521AFDD31A8">
    <w:name w:val="3AD0BD149C5C49EB9E5FC521AFDD3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 Null</CompanyAddress>
  <CompanyPhone>Phone no.:Null </CompanyPhone>
  <CompanyFax/>
  <CompanyEmail>Email: isonmakilan@gmail.com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E405E-3031-4995-ACE4-CE466B1292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25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Rolison D. Makilan</dc:creator>
  <cp:lastModifiedBy>RolisonMakilan</cp:lastModifiedBy>
  <cp:revision>3</cp:revision>
  <dcterms:created xsi:type="dcterms:W3CDTF">2020-02-27T05:11:00Z</dcterms:created>
  <dcterms:modified xsi:type="dcterms:W3CDTF">2023-03-09T08:58:00Z</dcterms:modified>
</cp:coreProperties>
</file>